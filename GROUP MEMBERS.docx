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23962" w:rsidRDefault="00572633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3962" w:rsidRDefault="00D5355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C7E288E2A3D142CAAD9B32281355CDC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CODERS WITHOUT BORDERS</w:t>
                                    </w:r>
                                  </w:sdtContent>
                                </w:sdt>
                                <w:r w:rsidR="00572633">
                                  <w:t> |</w:t>
                                </w:r>
                                <w:r w:rsidR="00983EBF">
                                  <w:t xml:space="preserve">BIT2102 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3E875A54B19740DB98BDE0920F2FF33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FUNDAMENTALS OF INTERNET</w:t>
                                    </w:r>
                                  </w:sdtContent>
                                </w:sdt>
                                <w:r w:rsidR="00572633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3318B1F30CB84B1CA6E8D72A2B380BD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83EBF">
                                      <w:t>March 26,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023962" w:rsidRDefault="00572633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C7E288E2A3D142CAAD9B32281355CD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CODERS WITHOUT BORDERS</w:t>
                              </w:r>
                            </w:sdtContent>
                          </w:sdt>
                          <w:r>
                            <w:t> |</w:t>
                          </w:r>
                          <w:r w:rsidR="00983EBF">
                            <w:t xml:space="preserve">BIT2102 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3E875A54B19740DB98BDE0920F2FF33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FUNDAMENTALS OF INTERNET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3318B1F30CB84B1CA6E8D72A2B380BD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83EBF">
                                <w:t>March 26,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3962" w:rsidRDefault="00D5355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VMEDA WEBSITE</w:t>
                                    </w:r>
                                  </w:sdtContent>
                                </w:sdt>
                              </w:p>
                              <w:p w:rsidR="00023962" w:rsidRDefault="00D53551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3EBF">
                                      <w:t>REPORT ON THE PROGRESS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023962" w:rsidRDefault="0057263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VMEDA WEBSITE</w:t>
                              </w:r>
                            </w:sdtContent>
                          </w:sdt>
                        </w:p>
                        <w:p w:rsidR="00023962" w:rsidRDefault="0057263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3EBF">
                                <w:t>REPORT ON THE PROGRESS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23962" w:rsidRDefault="00572633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023962" w:rsidRDefault="00983EBF" w:rsidP="00983EBF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GROUP MEMBERS</w:t>
      </w:r>
    </w:p>
    <w:p w:rsidR="00983EBF" w:rsidRDefault="00983EBF" w:rsidP="00983EBF">
      <w:pPr>
        <w:pStyle w:val="ListNumber"/>
      </w:pPr>
      <w:r>
        <w:t>MARGARET GITHINJI</w:t>
      </w:r>
      <w:r w:rsidR="00022F1C">
        <w:t xml:space="preserve"> – BIT/2022/</w:t>
      </w:r>
    </w:p>
    <w:p w:rsidR="00983EBF" w:rsidRDefault="00983EBF" w:rsidP="00983EBF">
      <w:pPr>
        <w:pStyle w:val="ListNumber"/>
      </w:pPr>
      <w:r>
        <w:t>EMMANUEL WAITHAKA</w:t>
      </w:r>
      <w:r w:rsidR="00022F1C">
        <w:t xml:space="preserve"> – BIT/2022/</w:t>
      </w:r>
    </w:p>
    <w:p w:rsidR="00983EBF" w:rsidRDefault="00983EBF" w:rsidP="00983EBF">
      <w:pPr>
        <w:pStyle w:val="ListNumber"/>
      </w:pPr>
      <w:r>
        <w:t>FORTUNE BAMJI</w:t>
      </w:r>
      <w:r w:rsidR="00022F1C">
        <w:t xml:space="preserve"> – BIT/2022/</w:t>
      </w:r>
    </w:p>
    <w:p w:rsidR="00983EBF" w:rsidRDefault="00983EBF" w:rsidP="00983EBF">
      <w:pPr>
        <w:pStyle w:val="ListNumber"/>
      </w:pPr>
      <w:r>
        <w:t>HORRACE MUENDO</w:t>
      </w:r>
      <w:r w:rsidR="00022F1C">
        <w:t xml:space="preserve"> – BIT/2022/</w:t>
      </w:r>
    </w:p>
    <w:p w:rsidR="00983EBF" w:rsidRDefault="00983EBF" w:rsidP="00983EBF">
      <w:pPr>
        <w:pStyle w:val="ListNumber"/>
      </w:pPr>
      <w:r>
        <w:t>STEPHEN NJIHIA</w:t>
      </w:r>
      <w:r w:rsidR="00022F1C">
        <w:t xml:space="preserve"> –BIT/2022/</w:t>
      </w:r>
    </w:p>
    <w:p w:rsidR="00983EBF" w:rsidRDefault="00983EBF" w:rsidP="00983EBF">
      <w:pPr>
        <w:pStyle w:val="ListNumber"/>
      </w:pPr>
      <w:r>
        <w:t>VICTOR MUCHUI</w:t>
      </w:r>
      <w:r w:rsidR="00022F1C">
        <w:t xml:space="preserve"> – BIT/2022/</w:t>
      </w:r>
    </w:p>
    <w:p w:rsidR="00431522" w:rsidRDefault="00431522" w:rsidP="00431522">
      <w:pPr>
        <w:pStyle w:val="ListNumber"/>
        <w:numPr>
          <w:ilvl w:val="0"/>
          <w:numId w:val="0"/>
        </w:numPr>
        <w:ind w:left="360" w:hanging="360"/>
      </w:pPr>
    </w:p>
    <w:p w:rsidR="00431522" w:rsidRDefault="00431522" w:rsidP="00431522">
      <w:pPr>
        <w:pStyle w:val="Heading1"/>
      </w:pPr>
      <w:r>
        <w:t>PROJECT LINK</w:t>
      </w:r>
    </w:p>
    <w:p w:rsidR="00431522" w:rsidRPr="00431522" w:rsidRDefault="00431522" w:rsidP="00431522">
      <w:r w:rsidRPr="00431522">
        <w:t>https://github.com/vmuchui/2022.03.29-VMedA.git</w:t>
      </w:r>
      <w:bookmarkStart w:id="5" w:name="_GoBack"/>
      <w:bookmarkEnd w:id="5"/>
    </w:p>
    <w:p w:rsidR="00983EBF" w:rsidRDefault="00983EBF" w:rsidP="00983EBF"/>
    <w:p w:rsidR="00983EBF" w:rsidRDefault="00983EBF" w:rsidP="00983EBF"/>
    <w:p w:rsidR="00983EBF" w:rsidRPr="00983EBF" w:rsidRDefault="00983EBF" w:rsidP="00983EBF"/>
    <w:sectPr w:rsidR="00983EBF" w:rsidRPr="00983EBF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551" w:rsidRDefault="00D53551">
      <w:pPr>
        <w:spacing w:before="0" w:after="0" w:line="240" w:lineRule="auto"/>
      </w:pPr>
      <w:r>
        <w:separator/>
      </w:r>
    </w:p>
  </w:endnote>
  <w:endnote w:type="continuationSeparator" w:id="0">
    <w:p w:rsidR="00D53551" w:rsidRDefault="00D535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962" w:rsidRDefault="0057263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315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551" w:rsidRDefault="00D53551">
      <w:pPr>
        <w:spacing w:before="0" w:after="0" w:line="240" w:lineRule="auto"/>
      </w:pPr>
      <w:r>
        <w:separator/>
      </w:r>
    </w:p>
  </w:footnote>
  <w:footnote w:type="continuationSeparator" w:id="0">
    <w:p w:rsidR="00D53551" w:rsidRDefault="00D535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BF"/>
    <w:rsid w:val="00022F1C"/>
    <w:rsid w:val="00023962"/>
    <w:rsid w:val="00431522"/>
    <w:rsid w:val="00572633"/>
    <w:rsid w:val="00983EBF"/>
    <w:rsid w:val="00BD31EA"/>
    <w:rsid w:val="00D5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0355-9DEF-4587-A83E-F48782C5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E288E2A3D142CAAD9B32281355C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364F1-E901-4890-B7EC-499039BE16F7}"/>
      </w:docPartPr>
      <w:docPartBody>
        <w:p w:rsidR="006B2545" w:rsidRDefault="00274A14">
          <w:pPr>
            <w:pStyle w:val="C7E288E2A3D142CAAD9B32281355CDC2"/>
          </w:pPr>
          <w:r>
            <w:t>[Name]</w:t>
          </w:r>
        </w:p>
      </w:docPartBody>
    </w:docPart>
    <w:docPart>
      <w:docPartPr>
        <w:name w:val="3E875A54B19740DB98BDE0920F2FF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7F53-034B-411A-81C0-BC6AFFB41F34}"/>
      </w:docPartPr>
      <w:docPartBody>
        <w:p w:rsidR="006B2545" w:rsidRDefault="00274A14">
          <w:pPr>
            <w:pStyle w:val="3E875A54B19740DB98BDE0920F2FF33D"/>
          </w:pPr>
          <w:r>
            <w:t>[Course Title]</w:t>
          </w:r>
        </w:p>
      </w:docPartBody>
    </w:docPart>
    <w:docPart>
      <w:docPartPr>
        <w:name w:val="3318B1F30CB84B1CA6E8D72A2B38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7142-E98B-459B-88D4-13C332192DFA}"/>
      </w:docPartPr>
      <w:docPartBody>
        <w:p w:rsidR="006B2545" w:rsidRDefault="00274A14">
          <w:pPr>
            <w:pStyle w:val="3318B1F30CB84B1CA6E8D72A2B380BD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14"/>
    <w:rsid w:val="00274A14"/>
    <w:rsid w:val="006B2545"/>
    <w:rsid w:val="006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7DB20D44CDEA49D5B94A8B06DBE59C58">
    <w:name w:val="7DB20D44CDEA49D5B94A8B06DBE59C58"/>
  </w:style>
  <w:style w:type="paragraph" w:customStyle="1" w:styleId="C7E288E2A3D142CAAD9B32281355CDC2">
    <w:name w:val="C7E288E2A3D142CAAD9B32281355CDC2"/>
  </w:style>
  <w:style w:type="paragraph" w:customStyle="1" w:styleId="3E875A54B19740DB98BDE0920F2FF33D">
    <w:name w:val="3E875A54B19740DB98BDE0920F2FF33D"/>
  </w:style>
  <w:style w:type="paragraph" w:customStyle="1" w:styleId="3318B1F30CB84B1CA6E8D72A2B380BD0">
    <w:name w:val="3318B1F30CB84B1CA6E8D72A2B380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2022-03-26T00:00:00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F8CAC-51F3-47F1-87F6-ED15154A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2076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VMEDA WEBSITE</vt:lpstr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VMEDA WEBSITE</dc:title>
  <dc:subject>REPORT ON THE PROGRESS</dc:subject>
  <dc:creator>CODERS WITHOUT BORDERS</dc:creator>
  <cp:keywords>FUNDAMENTALS OF INTERNET</cp:keywords>
  <cp:lastModifiedBy>Microsoft account</cp:lastModifiedBy>
  <cp:revision>2</cp:revision>
  <dcterms:created xsi:type="dcterms:W3CDTF">2022-03-27T07:03:00Z</dcterms:created>
  <dcterms:modified xsi:type="dcterms:W3CDTF">2022-03-29T07:23:00Z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